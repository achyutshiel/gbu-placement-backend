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7D76EDD3A660426FB6FFC3631F3EFA4F"/>
        </w:placeholder>
        <w:docPartList>
          <w:docPartGallery w:val="Quick Parts"/>
          <w:docPartCategory w:val=" Resume Name"/>
        </w:docPartList>
      </w:sdtPr>
      <w:sdtEndPr/>
      <w:sdtContent>
        <w:p w14:paraId="2CA3622D" w14:textId="3D50BD5C" w:rsidR="00B42B3E" w:rsidRDefault="008C3119">
          <w:sdt>
            <w:sdtPr>
              <w:id w:val="1404875842"/>
              <w:placeholder>
                <w:docPart w:val="FC0E85BCE05D47C792AD8E216554661C"/>
              </w:placeholder>
              <w:date w:fullDate="2022-06-2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FE5F39">
                <w:t>6/27/2022</w:t>
              </w:r>
            </w:sdtContent>
          </w:sdt>
          <w:r>
            <w:rPr>
              <w:noProof/>
            </w:rPr>
            <w:t xml:space="preserve"> </w:t>
          </w:r>
        </w:p>
        <w:p w14:paraId="12FA1C3C" w14:textId="59DA9504" w:rsidR="00B42B3E" w:rsidRDefault="008C3119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DE43698E799340609A02EB09DF87312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5F39">
                <w:t xml:space="preserve">Aditya </w:t>
              </w:r>
              <w:proofErr w:type="spellStart"/>
              <w:r w:rsidR="00FE5F39">
                <w:t>srivastav</w:t>
              </w:r>
              <w:proofErr w:type="spellEnd"/>
            </w:sdtContent>
          </w:sdt>
        </w:p>
        <w:sdt>
          <w:sdtPr>
            <w:alias w:val="Phone"/>
            <w:tag w:val=""/>
            <w:id w:val="1357783703"/>
            <w:placeholder>
              <w:docPart w:val="E64C1E8124494109BB0608F7667DFCE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2019F301" w14:textId="5DFD9B38" w:rsidR="00B42B3E" w:rsidRDefault="00FE5F39">
              <w:pPr>
                <w:pStyle w:val="Phone"/>
              </w:pPr>
              <w:r>
                <w:t>7428986796</w:t>
              </w:r>
            </w:p>
          </w:sdtContent>
        </w:sdt>
        <w:p w14:paraId="1E8C3299" w14:textId="77777777" w:rsidR="00B42B3E" w:rsidRDefault="00B42B3E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124D7D68A6204F5E812AAD02EB3DD41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037DEB22" w14:textId="0B9E9D33" w:rsidR="00B42B3E" w:rsidRDefault="00FE5F39">
              <w:pPr>
                <w:pStyle w:val="SenderAddress"/>
              </w:pPr>
              <w:r>
                <w:t>Srivastavaaditya674@gmail.com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F0A817DB7E894FAA85C92C6ADF51F97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10B218C6" w14:textId="5F7EC115" w:rsidR="00B42B3E" w:rsidRDefault="00FE5F39">
              <w:pPr>
                <w:pStyle w:val="SenderAddress"/>
              </w:pPr>
              <w:proofErr w:type="spellStart"/>
              <w:r>
                <w:t>Defence</w:t>
              </w:r>
              <w:proofErr w:type="spellEnd"/>
              <w:r>
                <w:t xml:space="preserve"> colony -II </w:t>
              </w:r>
              <w:proofErr w:type="spellStart"/>
              <w:r>
                <w:t>dhoom</w:t>
              </w:r>
              <w:proofErr w:type="spellEnd"/>
              <w:r>
                <w:t xml:space="preserve"> </w:t>
              </w:r>
              <w:proofErr w:type="spellStart"/>
              <w:r>
                <w:t>manikpur</w:t>
              </w:r>
              <w:proofErr w:type="spellEnd"/>
              <w:r>
                <w:t xml:space="preserve"> </w:t>
              </w:r>
              <w:proofErr w:type="spellStart"/>
              <w:r>
                <w:t>dadri</w:t>
              </w:r>
              <w:proofErr w:type="spellEnd"/>
              <w:r>
                <w:t xml:space="preserve"> greater </w:t>
              </w:r>
              <w:proofErr w:type="spellStart"/>
              <w:r>
                <w:t>noida</w:t>
              </w:r>
              <w:proofErr w:type="spellEnd"/>
            </w:p>
          </w:sdtContent>
        </w:sdt>
        <w:p w14:paraId="1B6D17DC" w14:textId="4D4F9BCB" w:rsidR="00B42B3E" w:rsidRDefault="00B42B3E">
          <w:pPr>
            <w:pStyle w:val="SenderAddress"/>
          </w:pPr>
        </w:p>
        <w:p w14:paraId="433901AD" w14:textId="77777777" w:rsidR="00B42B3E" w:rsidRDefault="008C3119"/>
      </w:sdtContent>
    </w:sdt>
    <w:p w14:paraId="7D0230DF" w14:textId="77777777" w:rsidR="00B42B3E" w:rsidRDefault="008C3119">
      <w:pPr>
        <w:pStyle w:val="SectionHeading"/>
      </w:pPr>
      <w:r>
        <w:t>Objectives</w:t>
      </w:r>
    </w:p>
    <w:p w14:paraId="7FED0608" w14:textId="320CB671" w:rsidR="00C05A91" w:rsidRDefault="00C05A91">
      <w:r>
        <w:t>Polytechnic with computer engineering in 3</w:t>
      </w:r>
      <w:r w:rsidRPr="00C05A91">
        <w:rPr>
          <w:vertAlign w:val="superscript"/>
        </w:rPr>
        <w:t>rd</w:t>
      </w:r>
      <w:r>
        <w:t xml:space="preserve"> year a good knowledge in c language and </w:t>
      </w:r>
      <w:proofErr w:type="spellStart"/>
      <w:r>
        <w:t>c++</w:t>
      </w:r>
      <w:proofErr w:type="spellEnd"/>
      <w:r>
        <w:t xml:space="preserve"> with oops seeking to increase the development and growth of company in future as a programmer I want to learn so many things </w:t>
      </w:r>
      <w:r w:rsidR="00DB0240">
        <w:t>to become a good programmer which helps company in future.</w:t>
      </w:r>
    </w:p>
    <w:p w14:paraId="71944EF7" w14:textId="77777777" w:rsidR="00B42B3E" w:rsidRDefault="008C3119">
      <w:pPr>
        <w:pStyle w:val="SectionHeading"/>
      </w:pPr>
      <w:r>
        <w:t>Education</w:t>
      </w:r>
    </w:p>
    <w:p w14:paraId="61A65177" w14:textId="60C70393" w:rsidR="00B42B3E" w:rsidRDefault="00433929">
      <w:pPr>
        <w:pStyle w:val="Subsection"/>
      </w:pPr>
      <w:r>
        <w:t xml:space="preserve">Govt </w:t>
      </w:r>
      <w:proofErr w:type="gramStart"/>
      <w:r>
        <w:t>boys</w:t>
      </w:r>
      <w:proofErr w:type="gramEnd"/>
      <w:r>
        <w:t xml:space="preserve"> secondary school</w:t>
      </w:r>
    </w:p>
    <w:p w14:paraId="44902643" w14:textId="3A6BE47F" w:rsidR="00B42B3E" w:rsidRDefault="00433929">
      <w:pPr>
        <w:pStyle w:val="SubsectionDate"/>
        <w:spacing w:after="0"/>
        <w:rPr>
          <w:rStyle w:val="IntenseEmphasis"/>
        </w:rPr>
      </w:pPr>
      <w:r>
        <w:rPr>
          <w:b/>
          <w:bCs/>
          <w:i/>
          <w:iCs/>
        </w:rPr>
        <w:t xml:space="preserve">2020 </w:t>
      </w:r>
      <w:r w:rsidR="008C3119">
        <w:rPr>
          <w:color w:val="A9A57C" w:themeColor="accent1"/>
        </w:rPr>
        <w:t>|</w:t>
      </w:r>
      <w:r w:rsidR="008C3119">
        <w:t xml:space="preserve"> </w:t>
      </w:r>
      <w:r>
        <w:t>10th</w:t>
      </w:r>
    </w:p>
    <w:p w14:paraId="69189E9F" w14:textId="681F4016" w:rsidR="00B42B3E" w:rsidRDefault="00433929" w:rsidP="00AD5DDE">
      <w:pPr>
        <w:spacing w:after="0"/>
      </w:pPr>
      <w:r>
        <w:t xml:space="preserve">Guru </w:t>
      </w:r>
      <w:proofErr w:type="spellStart"/>
      <w:r>
        <w:t>nan</w:t>
      </w:r>
      <w:r w:rsidR="00AD5DDE">
        <w:t>a</w:t>
      </w:r>
      <w:r>
        <w:t>k</w:t>
      </w:r>
      <w:proofErr w:type="spellEnd"/>
      <w:r>
        <w:t xml:space="preserve"> dev institute of technology </w:t>
      </w:r>
      <w:r w:rsidR="00AD5DDE">
        <w:t xml:space="preserve">DSEU </w:t>
      </w:r>
    </w:p>
    <w:p w14:paraId="77015D33" w14:textId="3130430F" w:rsidR="00433929" w:rsidRDefault="00433929" w:rsidP="00AD5DDE">
      <w:pPr>
        <w:spacing w:after="0"/>
      </w:pPr>
      <w:r>
        <w:t>(</w:t>
      </w:r>
      <w:proofErr w:type="gramStart"/>
      <w:r>
        <w:t>computer</w:t>
      </w:r>
      <w:proofErr w:type="gramEnd"/>
      <w:r>
        <w:t xml:space="preserve"> engineering-3</w:t>
      </w:r>
      <w:r w:rsidRPr="00AD5DDE">
        <w:rPr>
          <w:vertAlign w:val="superscript"/>
        </w:rPr>
        <w:t>rd</w:t>
      </w:r>
      <w:r>
        <w:t xml:space="preserve"> year)</w:t>
      </w:r>
    </w:p>
    <w:p w14:paraId="45175AE1" w14:textId="77777777" w:rsidR="00B42B3E" w:rsidRDefault="008C3119">
      <w:pPr>
        <w:pStyle w:val="SectionHeading"/>
      </w:pPr>
      <w:r>
        <w:t>S</w:t>
      </w:r>
      <w:r>
        <w:t>kills</w:t>
      </w:r>
    </w:p>
    <w:p w14:paraId="2C065051" w14:textId="245721E6" w:rsidR="00B42B3E" w:rsidRDefault="00FE5F39">
      <w:pPr>
        <w:pStyle w:val="ListParagraph"/>
        <w:numPr>
          <w:ilvl w:val="0"/>
          <w:numId w:val="4"/>
        </w:numPr>
        <w:spacing w:after="0"/>
        <w:ind w:left="288" w:hanging="288"/>
      </w:pPr>
      <w:r>
        <w:t>C language</w:t>
      </w:r>
    </w:p>
    <w:p w14:paraId="09440075" w14:textId="7F8780C0" w:rsidR="00B42B3E" w:rsidRDefault="00FE5F39" w:rsidP="00DB0240">
      <w:pPr>
        <w:pStyle w:val="ListParagraph"/>
        <w:numPr>
          <w:ilvl w:val="0"/>
          <w:numId w:val="4"/>
        </w:numPr>
        <w:spacing w:after="0"/>
        <w:ind w:left="288" w:hanging="288"/>
      </w:pPr>
      <w:r>
        <w:t>C++ language</w:t>
      </w:r>
    </w:p>
    <w:p w14:paraId="0C634F8C" w14:textId="03F5AEEB" w:rsidR="004F2AF7" w:rsidRDefault="004F2AF7" w:rsidP="004F2AF7">
      <w:pPr>
        <w:spacing w:after="0"/>
      </w:pPr>
    </w:p>
    <w:p w14:paraId="03442CB1" w14:textId="69733910" w:rsidR="004F2AF7" w:rsidRDefault="004F2AF7" w:rsidP="004F2AF7">
      <w:pPr>
        <w:spacing w:after="0"/>
      </w:pPr>
    </w:p>
    <w:p w14:paraId="0461034C" w14:textId="18C82E16" w:rsidR="004F2AF7" w:rsidRDefault="004F2AF7" w:rsidP="004F2AF7">
      <w:pPr>
        <w:spacing w:after="0"/>
      </w:pPr>
    </w:p>
    <w:p w14:paraId="529CD3AA" w14:textId="6570FA25" w:rsidR="004F2AF7" w:rsidRDefault="004F2AF7" w:rsidP="004F2AF7">
      <w:pPr>
        <w:spacing w:after="0"/>
      </w:pPr>
    </w:p>
    <w:p w14:paraId="3A395208" w14:textId="440CC8A9" w:rsidR="004F2AF7" w:rsidRDefault="004F2AF7" w:rsidP="004F2AF7">
      <w:pPr>
        <w:spacing w:after="0"/>
      </w:pPr>
    </w:p>
    <w:p w14:paraId="397AC75F" w14:textId="363F6865" w:rsidR="004F2AF7" w:rsidRDefault="004F2AF7" w:rsidP="004F2AF7">
      <w:pPr>
        <w:spacing w:after="0"/>
      </w:pPr>
    </w:p>
    <w:p w14:paraId="3994BF36" w14:textId="1A785043" w:rsidR="004F2AF7" w:rsidRDefault="004F2AF7" w:rsidP="004F2AF7">
      <w:pPr>
        <w:spacing w:after="0"/>
      </w:pPr>
    </w:p>
    <w:p w14:paraId="14ABE56C" w14:textId="218D13DD" w:rsidR="004F2AF7" w:rsidRDefault="004F2AF7" w:rsidP="004F2AF7">
      <w:pPr>
        <w:spacing w:after="0"/>
      </w:pPr>
    </w:p>
    <w:p w14:paraId="3C3FBE88" w14:textId="77777777" w:rsidR="004F2AF7" w:rsidRDefault="004F2AF7" w:rsidP="004F2AF7">
      <w:pPr>
        <w:spacing w:after="0"/>
      </w:pPr>
    </w:p>
    <w:sectPr w:rsidR="004F2AF7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F22B" w14:textId="77777777" w:rsidR="008C3119" w:rsidRDefault="008C3119">
      <w:pPr>
        <w:spacing w:after="0" w:line="240" w:lineRule="auto"/>
      </w:pPr>
      <w:r>
        <w:separator/>
      </w:r>
    </w:p>
  </w:endnote>
  <w:endnote w:type="continuationSeparator" w:id="0">
    <w:p w14:paraId="749A2E48" w14:textId="77777777" w:rsidR="008C3119" w:rsidRDefault="008C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F736" w14:textId="77777777" w:rsidR="00B42B3E" w:rsidRDefault="008C3119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5ED3C27" wp14:editId="4929555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6EE64" w14:textId="77777777" w:rsidR="00B42B3E" w:rsidRDefault="00B42B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5ED3C27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13E6EE64" w14:textId="77777777" w:rsidR="00B42B3E" w:rsidRDefault="00B42B3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1BB0A9F" wp14:editId="0F935BD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49AC5F" w14:textId="77777777" w:rsidR="00B42B3E" w:rsidRDefault="00B42B3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1BB0A9F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3F49AC5F" w14:textId="77777777" w:rsidR="00B42B3E" w:rsidRDefault="00B42B3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336238A" wp14:editId="6EFE2AF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21A9797" w14:textId="77777777" w:rsidR="00B42B3E" w:rsidRDefault="008C311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36238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621A9797" w14:textId="77777777" w:rsidR="00B42B3E" w:rsidRDefault="008C311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DE73" w14:textId="77777777" w:rsidR="00B42B3E" w:rsidRDefault="008C3119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7C32AA9" wp14:editId="054862A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0E0D31A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4FD3832" wp14:editId="4161B1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7C4894" w14:textId="77777777" w:rsidR="00B42B3E" w:rsidRDefault="00B42B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4FD3832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0E7C4894" w14:textId="77777777" w:rsidR="00B42B3E" w:rsidRDefault="00B42B3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BDDA5B5" wp14:editId="612AEC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5D1BC3" w14:textId="77777777" w:rsidR="00B42B3E" w:rsidRDefault="00B42B3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BDDA5B5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7D5D1BC3" w14:textId="77777777" w:rsidR="00B42B3E" w:rsidRDefault="00B42B3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C71745" wp14:editId="5ED48B28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AE20268" w14:textId="77777777" w:rsidR="00B42B3E" w:rsidRDefault="008C311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C7174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0AE20268" w14:textId="77777777" w:rsidR="00B42B3E" w:rsidRDefault="008C311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B6F0" w14:textId="77777777" w:rsidR="008C3119" w:rsidRDefault="008C3119">
      <w:pPr>
        <w:spacing w:after="0" w:line="240" w:lineRule="auto"/>
      </w:pPr>
      <w:r>
        <w:separator/>
      </w:r>
    </w:p>
  </w:footnote>
  <w:footnote w:type="continuationSeparator" w:id="0">
    <w:p w14:paraId="42E6793C" w14:textId="77777777" w:rsidR="008C3119" w:rsidRDefault="008C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D3AE" w14:textId="77777777" w:rsidR="00B42B3E" w:rsidRDefault="008C3119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73AE5C9" wp14:editId="398E32E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1B7CBEC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447EF3" wp14:editId="21C6E361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F7E34" w14:textId="77777777" w:rsidR="00B42B3E" w:rsidRDefault="008C311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1F447EF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65EF7E34" w14:textId="77777777" w:rsidR="00B42B3E" w:rsidRDefault="008C311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0DD56E" wp14:editId="3BC1CAF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5A6834" w14:textId="77777777" w:rsidR="00B42B3E" w:rsidRDefault="00B42B3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60DD56E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615A6834" w14:textId="77777777" w:rsidR="00B42B3E" w:rsidRDefault="00B42B3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493E55C" wp14:editId="08D2B16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F16B6" w14:textId="77777777" w:rsidR="00B42B3E" w:rsidRDefault="00B42B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493E55C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487F16B6" w14:textId="77777777" w:rsidR="00B42B3E" w:rsidRDefault="00B42B3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F4E9" w14:textId="77777777" w:rsidR="00B42B3E" w:rsidRDefault="008C311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EB5640" wp14:editId="51588B1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6CA88C4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DE151A" wp14:editId="7EDC756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E74F3D" w14:textId="77777777" w:rsidR="00B42B3E" w:rsidRDefault="00B42B3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CDE151A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0BE74F3D" w14:textId="77777777" w:rsidR="00B42B3E" w:rsidRDefault="00B42B3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913DB8" wp14:editId="60F9B05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B797D6" w14:textId="77777777" w:rsidR="00B42B3E" w:rsidRDefault="00B42B3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A913DB8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3FB797D6" w14:textId="77777777" w:rsidR="00B42B3E" w:rsidRDefault="00B42B3E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6687">
    <w:abstractNumId w:val="4"/>
  </w:num>
  <w:num w:numId="2" w16cid:durableId="1124498966">
    <w:abstractNumId w:val="2"/>
  </w:num>
  <w:num w:numId="3" w16cid:durableId="1591965528">
    <w:abstractNumId w:val="3"/>
  </w:num>
  <w:num w:numId="4" w16cid:durableId="498010328">
    <w:abstractNumId w:val="1"/>
  </w:num>
  <w:num w:numId="5" w16cid:durableId="37651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29"/>
    <w:rsid w:val="003B62F8"/>
    <w:rsid w:val="00433929"/>
    <w:rsid w:val="004F2AF7"/>
    <w:rsid w:val="008C3119"/>
    <w:rsid w:val="00AD5DDE"/>
    <w:rsid w:val="00B42B3E"/>
    <w:rsid w:val="00C05A91"/>
    <w:rsid w:val="00DB0240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758D2"/>
  <w15:docId w15:val="{AC74DAD0-8004-4446-B35B-FB5E6582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76EDD3A660426FB6FFC3631F3EF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BEB54-798C-4A39-801D-B3BE084AE767}"/>
      </w:docPartPr>
      <w:docPartBody>
        <w:p w:rsidR="00000000" w:rsidRDefault="00A40D83">
          <w:pPr>
            <w:pStyle w:val="7D76EDD3A660426FB6FFC3631F3EFA4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C0E85BCE05D47C792AD8E2165546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606C-0384-41BB-AD01-A70732DBABAC}"/>
      </w:docPartPr>
      <w:docPartBody>
        <w:p w:rsidR="00000000" w:rsidRDefault="00A40D83">
          <w:pPr>
            <w:pStyle w:val="FC0E85BCE05D47C792AD8E216554661C"/>
          </w:pPr>
          <w:r>
            <w:t>[Type the date]</w:t>
          </w:r>
        </w:p>
      </w:docPartBody>
    </w:docPart>
    <w:docPart>
      <w:docPartPr>
        <w:name w:val="DE43698E799340609A02EB09DF87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EA241-E05F-43B0-A33D-89D67D50D4D6}"/>
      </w:docPartPr>
      <w:docPartBody>
        <w:p w:rsidR="00000000" w:rsidRDefault="00A40D83">
          <w:pPr>
            <w:pStyle w:val="DE43698E799340609A02EB09DF87312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64C1E8124494109BB0608F7667D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608C9-08AC-4B9F-AEE7-794A6C432C4C}"/>
      </w:docPartPr>
      <w:docPartBody>
        <w:p w:rsidR="00000000" w:rsidRDefault="00A40D83">
          <w:pPr>
            <w:pStyle w:val="E64C1E8124494109BB0608F7667DFCED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24D7D68A6204F5E812AAD02EB3D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AFD2F-5BBB-4CBA-BDE3-8593E8C5B91D}"/>
      </w:docPartPr>
      <w:docPartBody>
        <w:p w:rsidR="00000000" w:rsidRDefault="00A40D83">
          <w:pPr>
            <w:pStyle w:val="124D7D68A6204F5E812AAD02EB3DD413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0A817DB7E894FAA85C92C6ADF51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B95A-1654-47C6-9E12-1290BF96ABBC}"/>
      </w:docPartPr>
      <w:docPartBody>
        <w:p w:rsidR="00000000" w:rsidRDefault="00A40D83">
          <w:pPr>
            <w:pStyle w:val="F0A817DB7E894FAA85C92C6ADF51F97C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83"/>
    <w:rsid w:val="00A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D76EDD3A660426FB6FFC3631F3EFA4F">
    <w:name w:val="7D76EDD3A660426FB6FFC3631F3EFA4F"/>
  </w:style>
  <w:style w:type="paragraph" w:customStyle="1" w:styleId="FC0E85BCE05D47C792AD8E216554661C">
    <w:name w:val="FC0E85BCE05D47C792AD8E216554661C"/>
  </w:style>
  <w:style w:type="paragraph" w:customStyle="1" w:styleId="DE43698E799340609A02EB09DF87312B">
    <w:name w:val="DE43698E799340609A02EB09DF87312B"/>
  </w:style>
  <w:style w:type="paragraph" w:customStyle="1" w:styleId="E64C1E8124494109BB0608F7667DFCED">
    <w:name w:val="E64C1E8124494109BB0608F7667DFCED"/>
  </w:style>
  <w:style w:type="paragraph" w:customStyle="1" w:styleId="124D7D68A6204F5E812AAD02EB3DD413">
    <w:name w:val="124D7D68A6204F5E812AAD02EB3DD413"/>
  </w:style>
  <w:style w:type="paragraph" w:customStyle="1" w:styleId="F0A817DB7E894FAA85C92C6ADF51F97C">
    <w:name w:val="F0A817DB7E894FAA85C92C6ADF51F97C"/>
  </w:style>
  <w:style w:type="paragraph" w:customStyle="1" w:styleId="C7182A7B8E6646DABEBBCA157C8713FF">
    <w:name w:val="C7182A7B8E6646DABEBBCA157C8713FF"/>
  </w:style>
  <w:style w:type="paragraph" w:customStyle="1" w:styleId="1D3A06F86BF14C079086CD625D5DAFF2">
    <w:name w:val="1D3A06F86BF14C079086CD625D5DAFF2"/>
  </w:style>
  <w:style w:type="paragraph" w:customStyle="1" w:styleId="3E8E090EC5554EFEB2EA1FEDB4B65F3D">
    <w:name w:val="3E8E090EC5554EFEB2EA1FEDB4B65F3D"/>
  </w:style>
  <w:style w:type="paragraph" w:customStyle="1" w:styleId="D28E52B7B9B143D0B836BBC2A98F8D73">
    <w:name w:val="D28E52B7B9B143D0B836BBC2A98F8D73"/>
  </w:style>
  <w:style w:type="paragraph" w:customStyle="1" w:styleId="36748D2C01724D8D8F7986E44DF55706">
    <w:name w:val="36748D2C01724D8D8F7986E44DF55706"/>
  </w:style>
  <w:style w:type="paragraph" w:customStyle="1" w:styleId="0381C72666A0458EB840068C936E4281">
    <w:name w:val="0381C72666A0458EB840068C936E4281"/>
  </w:style>
  <w:style w:type="paragraph" w:customStyle="1" w:styleId="86B873FD8CDC4F9AA974A9FB0A26E22A">
    <w:name w:val="86B873FD8CDC4F9AA974A9FB0A26E22A"/>
  </w:style>
  <w:style w:type="paragraph" w:customStyle="1" w:styleId="66625DE2B551482B8C99F18C1DAEF638">
    <w:name w:val="66625DE2B551482B8C99F18C1DAEF638"/>
  </w:style>
  <w:style w:type="paragraph" w:customStyle="1" w:styleId="AE4C457E9F8F4DE1B8E63DCCC5D9B4C1">
    <w:name w:val="AE4C457E9F8F4DE1B8E63DCCC5D9B4C1"/>
  </w:style>
  <w:style w:type="paragraph" w:customStyle="1" w:styleId="68AE2E182C2F4B90B4647FD189F65F02">
    <w:name w:val="68AE2E182C2F4B90B4647FD189F65F02"/>
  </w:style>
  <w:style w:type="paragraph" w:customStyle="1" w:styleId="E59B9734FEF543708EE60B117FFCBCEB">
    <w:name w:val="E59B9734FEF543708EE60B117FFCBCEB"/>
  </w:style>
  <w:style w:type="paragraph" w:customStyle="1" w:styleId="2799ECC2AB7843538A52967618ACD072">
    <w:name w:val="2799ECC2AB7843538A52967618ACD072"/>
  </w:style>
  <w:style w:type="paragraph" w:customStyle="1" w:styleId="963B5891C7B943CDAA5FDA9F6E8EFD0C">
    <w:name w:val="963B5891C7B943CDAA5FDA9F6E8EF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Defence colony -II dhoom manikpur dadri greater noida</CompanyAddress>
  <CompanyPhone>7428986796</CompanyPhone>
  <CompanyFax/>
  <CompanyEmail>Srivastavaaditya674@gmail.com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55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srivastav</dc:creator>
  <cp:lastModifiedBy>aditya</cp:lastModifiedBy>
  <cp:revision>3</cp:revision>
  <dcterms:created xsi:type="dcterms:W3CDTF">2022-06-27T08:57:00Z</dcterms:created>
  <dcterms:modified xsi:type="dcterms:W3CDTF">2022-06-27T09:52:00Z</dcterms:modified>
</cp:coreProperties>
</file>